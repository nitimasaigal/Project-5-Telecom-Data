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E300" w14:textId="7B8791DE" w:rsidR="00872A25" w:rsidRPr="00872A25" w:rsidRDefault="00872A25" w:rsidP="00872A25">
      <w:pPr>
        <w:pStyle w:val="NormalWeb"/>
        <w:jc w:val="center"/>
        <w:rPr>
          <w:b/>
          <w:bCs/>
          <w:noProof/>
          <w:color w:val="AF0F5A" w:themeColor="accent2" w:themeShade="BF"/>
          <w:sz w:val="44"/>
          <w:szCs w:val="4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72A25">
        <w:rPr>
          <w:b/>
          <w:bCs/>
          <w:noProof/>
          <w:color w:val="AF0F5A" w:themeColor="accent2" w:themeShade="BF"/>
          <w:sz w:val="44"/>
          <w:szCs w:val="44"/>
        </w:rPr>
        <w:t>Streamlit Dashboard</w:t>
      </w:r>
    </w:p>
    <w:p w14:paraId="1366CD04" w14:textId="7D419EE6" w:rsidR="00872A25" w:rsidRPr="006A1FDD" w:rsidRDefault="00872A25" w:rsidP="00872A25">
      <w:pPr>
        <w:pStyle w:val="NormalWeb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AD1E0E" wp14:editId="69ED7FCC">
            <wp:extent cx="7033260" cy="4869180"/>
            <wp:effectExtent l="0" t="0" r="0" b="7620"/>
            <wp:docPr id="190363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112D" w14:textId="0CDFAC52" w:rsidR="00872A25" w:rsidRDefault="006A1FDD" w:rsidP="006A1FDD">
      <w:pPr>
        <w:pStyle w:val="Photo"/>
      </w:pPr>
      <w:r w:rsidRPr="000C7C59">
        <w:rPr>
          <w:b/>
          <w:bCs/>
          <w:color w:val="EA157A" w:themeColor="accent2"/>
          <w:sz w:val="32"/>
          <w:szCs w:val="32"/>
        </w:rPr>
        <w:t>When we click on BROWSE FILES, and enter input features, a button ‘PREDICT’ comes and on clicking that button we get Final Result of our prediction</w:t>
      </w:r>
      <w:r w:rsidR="00872A25">
        <w:rPr>
          <w:noProof/>
        </w:rPr>
        <w:drawing>
          <wp:inline distT="0" distB="0" distL="0" distR="0" wp14:anchorId="01C6F516" wp14:editId="54FD1A1D">
            <wp:extent cx="7002145" cy="2811780"/>
            <wp:effectExtent l="0" t="0" r="8255" b="7620"/>
            <wp:docPr id="1945968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949" cy="28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7E67" w14:textId="03BD0BD0" w:rsidR="00C66D55" w:rsidRDefault="00C66D55" w:rsidP="00C66D55">
      <w:pPr>
        <w:pStyle w:val="NormalWeb"/>
      </w:pPr>
      <w:r>
        <w:rPr>
          <w:noProof/>
        </w:rPr>
        <w:lastRenderedPageBreak/>
        <w:drawing>
          <wp:inline distT="0" distB="0" distL="0" distR="0" wp14:anchorId="1B27736B" wp14:editId="01BC9FB1">
            <wp:extent cx="6873240" cy="3931920"/>
            <wp:effectExtent l="0" t="0" r="3810" b="0"/>
            <wp:docPr id="847395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31" cy="393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4404" w14:textId="683A2CD8" w:rsidR="000C7C59" w:rsidRDefault="00C66D55" w:rsidP="000C7C59">
      <w:pPr>
        <w:pStyle w:val="Photo"/>
        <w:rPr>
          <w:b/>
          <w:bCs/>
          <w:color w:val="EA157A" w:themeColor="accent2"/>
          <w:sz w:val="32"/>
          <w:szCs w:val="32"/>
        </w:rPr>
      </w:pPr>
      <w:r w:rsidRPr="00C66D55">
        <w:rPr>
          <w:b/>
          <w:bCs/>
          <w:color w:val="EA157A" w:themeColor="accent2"/>
          <w:sz w:val="32"/>
          <w:szCs w:val="32"/>
        </w:rPr>
        <w:t>A slider has been made to select the number of clusters, so that we can give input for the value of k</w:t>
      </w:r>
      <w:r>
        <w:rPr>
          <w:noProof/>
        </w:rPr>
        <w:drawing>
          <wp:inline distT="0" distB="0" distL="0" distR="0" wp14:anchorId="70DD3035" wp14:editId="7B0C69B6">
            <wp:extent cx="6941820" cy="4290060"/>
            <wp:effectExtent l="0" t="0" r="0" b="0"/>
            <wp:docPr id="1532062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948" cy="429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99FDD" w14:textId="77777777" w:rsidR="00131D15" w:rsidRDefault="00131D15" w:rsidP="000C7C59">
      <w:pPr>
        <w:pStyle w:val="Photo"/>
        <w:rPr>
          <w:b/>
          <w:bCs/>
          <w:color w:val="EA157A" w:themeColor="accent2"/>
          <w:sz w:val="32"/>
          <w:szCs w:val="32"/>
        </w:rPr>
      </w:pPr>
    </w:p>
    <w:p w14:paraId="405A9E13" w14:textId="193376BF" w:rsidR="00131D15" w:rsidRDefault="003E487C" w:rsidP="000C7C59">
      <w:pPr>
        <w:pStyle w:val="Photo"/>
        <w:rPr>
          <w:b/>
          <w:bCs/>
          <w:color w:val="EA157A" w:themeColor="accent2"/>
          <w:sz w:val="32"/>
          <w:szCs w:val="32"/>
        </w:rPr>
      </w:pPr>
      <w:r>
        <w:rPr>
          <w:b/>
          <w:bCs/>
          <w:color w:val="EA157A" w:themeColor="accent2"/>
          <w:sz w:val="32"/>
          <w:szCs w:val="32"/>
        </w:rPr>
        <w:t>Following</w:t>
      </w:r>
      <w:r w:rsidR="00131D15">
        <w:rPr>
          <w:b/>
          <w:bCs/>
          <w:color w:val="EA157A" w:themeColor="accent2"/>
          <w:sz w:val="32"/>
          <w:szCs w:val="32"/>
        </w:rPr>
        <w:t xml:space="preserve"> are the sidebars in which we need to select the name of the application</w:t>
      </w:r>
      <w:r>
        <w:rPr>
          <w:b/>
          <w:bCs/>
          <w:color w:val="EA157A" w:themeColor="accent2"/>
          <w:sz w:val="32"/>
          <w:szCs w:val="32"/>
        </w:rPr>
        <w:t xml:space="preserve"> and while clicking on a particular application</w:t>
      </w:r>
      <w:r w:rsidR="00166131">
        <w:rPr>
          <w:b/>
          <w:bCs/>
          <w:color w:val="EA157A" w:themeColor="accent2"/>
          <w:sz w:val="32"/>
          <w:szCs w:val="32"/>
        </w:rPr>
        <w:t>,</w:t>
      </w:r>
      <w:r>
        <w:rPr>
          <w:b/>
          <w:bCs/>
          <w:color w:val="EA157A" w:themeColor="accent2"/>
          <w:sz w:val="32"/>
          <w:szCs w:val="32"/>
        </w:rPr>
        <w:t xml:space="preserve"> we get the relationship with Total data in percentage and also a chart of that application</w:t>
      </w:r>
    </w:p>
    <w:p w14:paraId="126E75B6" w14:textId="77777777" w:rsidR="00131D15" w:rsidRDefault="00131D15" w:rsidP="000C7C59">
      <w:pPr>
        <w:pStyle w:val="Photo"/>
        <w:rPr>
          <w:b/>
          <w:bCs/>
          <w:color w:val="EA157A" w:themeColor="accent2"/>
          <w:sz w:val="32"/>
          <w:szCs w:val="32"/>
        </w:rPr>
      </w:pPr>
    </w:p>
    <w:p w14:paraId="3677F960" w14:textId="77777777" w:rsidR="00131D15" w:rsidRDefault="00131D15" w:rsidP="000C7C59">
      <w:pPr>
        <w:pStyle w:val="Photo"/>
        <w:rPr>
          <w:b/>
          <w:bCs/>
          <w:color w:val="EA157A" w:themeColor="accent2"/>
          <w:sz w:val="32"/>
          <w:szCs w:val="32"/>
        </w:rPr>
      </w:pPr>
    </w:p>
    <w:p w14:paraId="1D1949DD" w14:textId="77777777" w:rsidR="00131D15" w:rsidRDefault="00131D15" w:rsidP="000C7C59">
      <w:pPr>
        <w:pStyle w:val="Photo"/>
      </w:pPr>
    </w:p>
    <w:p w14:paraId="398F9A77" w14:textId="39B0E66E" w:rsidR="000C7C59" w:rsidRDefault="000C7C59" w:rsidP="000C7C59">
      <w:pPr>
        <w:pStyle w:val="NormalWeb"/>
      </w:pPr>
      <w:r w:rsidRPr="000C7C59">
        <w:rPr>
          <w:lang w:val="en-US"/>
        </w:rPr>
        <w:drawing>
          <wp:anchor distT="0" distB="0" distL="114300" distR="114300" simplePos="0" relativeHeight="251660288" behindDoc="0" locked="0" layoutInCell="1" allowOverlap="1" wp14:anchorId="3279D9B4" wp14:editId="5211D1DA">
            <wp:simplePos x="0" y="0"/>
            <wp:positionH relativeFrom="column">
              <wp:posOffset>3368040</wp:posOffset>
            </wp:positionH>
            <wp:positionV relativeFrom="paragraph">
              <wp:posOffset>-205740</wp:posOffset>
            </wp:positionV>
            <wp:extent cx="3604260" cy="6446520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3229225-6EB0-9F04-2B49-09C6DA96B3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3229225-6EB0-9F04-2B49-09C6DA96B3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C7C59">
        <w:rPr>
          <w:lang w:val="en-US"/>
        </w:rPr>
        <w:drawing>
          <wp:anchor distT="0" distB="0" distL="114300" distR="114300" simplePos="0" relativeHeight="251659264" behindDoc="0" locked="0" layoutInCell="1" allowOverlap="1" wp14:anchorId="08EEC11B" wp14:editId="25736DD5">
            <wp:simplePos x="0" y="0"/>
            <wp:positionH relativeFrom="margin">
              <wp:align>left</wp:align>
            </wp:positionH>
            <wp:positionV relativeFrom="paragraph">
              <wp:posOffset>-175260</wp:posOffset>
            </wp:positionV>
            <wp:extent cx="3299460" cy="6438830"/>
            <wp:effectExtent l="0" t="0" r="0" b="635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02481AE-E62B-D2DB-ECF4-B408AD2EBF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02481AE-E62B-D2DB-ECF4-B408AD2EBF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64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648CF6" w14:textId="77777777" w:rsidR="00C66D55" w:rsidRPr="00C66D55" w:rsidRDefault="00C66D55" w:rsidP="00C6554A">
      <w:pPr>
        <w:pStyle w:val="Photo"/>
        <w:rPr>
          <w:b/>
          <w:bCs/>
          <w:color w:val="EA157A" w:themeColor="accent2"/>
          <w:sz w:val="32"/>
          <w:szCs w:val="32"/>
        </w:rPr>
      </w:pPr>
    </w:p>
    <w:bookmarkEnd w:id="0"/>
    <w:bookmarkEnd w:id="1"/>
    <w:bookmarkEnd w:id="2"/>
    <w:bookmarkEnd w:id="3"/>
    <w:bookmarkEnd w:id="4"/>
    <w:p w14:paraId="6A916CA5" w14:textId="78FCB818" w:rsidR="00C6554A" w:rsidRDefault="00C6554A" w:rsidP="000C7C59">
      <w:pPr>
        <w:pStyle w:val="Title"/>
        <w:jc w:val="left"/>
      </w:pPr>
    </w:p>
    <w:p w14:paraId="2A1F6B39" w14:textId="52B467A2" w:rsidR="00C6554A" w:rsidRDefault="00C6554A" w:rsidP="00872A25">
      <w:pPr>
        <w:pStyle w:val="ContactInfo"/>
        <w:jc w:val="left"/>
      </w:pPr>
      <w:r w:rsidRPr="00D5413C">
        <w:t xml:space="preserve"> </w:t>
      </w:r>
      <w:r>
        <w:br w:type="page"/>
      </w:r>
    </w:p>
    <w:p w14:paraId="2D537864" w14:textId="48570B31" w:rsidR="00166131" w:rsidRDefault="00166131" w:rsidP="00166131">
      <w:pPr>
        <w:pStyle w:val="NormalWeb"/>
      </w:pPr>
      <w:r>
        <w:rPr>
          <w:noProof/>
        </w:rPr>
        <w:lastRenderedPageBreak/>
        <w:drawing>
          <wp:inline distT="0" distB="0" distL="0" distR="0" wp14:anchorId="4776A2E1" wp14:editId="3A9FA2C0">
            <wp:extent cx="6858000" cy="4130040"/>
            <wp:effectExtent l="0" t="0" r="0" b="3810"/>
            <wp:docPr id="9850881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2B24" w14:textId="7D09F10E" w:rsidR="00166131" w:rsidRDefault="00166131" w:rsidP="00872A25">
      <w:pPr>
        <w:pStyle w:val="ContactInfo"/>
        <w:jc w:val="left"/>
        <w:rPr>
          <w:b/>
          <w:bCs/>
          <w:color w:val="EA157A" w:themeColor="accent2"/>
          <w:sz w:val="32"/>
          <w:szCs w:val="32"/>
        </w:rPr>
      </w:pPr>
      <w:r w:rsidRPr="00166131">
        <w:rPr>
          <w:b/>
          <w:bCs/>
          <w:color w:val="EA157A" w:themeColor="accent2"/>
          <w:sz w:val="32"/>
          <w:szCs w:val="32"/>
        </w:rPr>
        <w:t>This is correlation between Engagement score, Experience score and Satisfaction score</w:t>
      </w:r>
    </w:p>
    <w:p w14:paraId="3747D8AF" w14:textId="5A5081BF" w:rsidR="00166131" w:rsidRPr="00166131" w:rsidRDefault="00166131" w:rsidP="00872A25">
      <w:pPr>
        <w:pStyle w:val="ContactInfo"/>
        <w:jc w:val="left"/>
        <w:rPr>
          <w:b/>
          <w:bCs/>
          <w:color w:val="EA157A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5D8E63DC" wp14:editId="49845A35">
            <wp:extent cx="6858000" cy="3857625"/>
            <wp:effectExtent l="0" t="0" r="0" b="9525"/>
            <wp:docPr id="453847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014B" w14:textId="7E978075" w:rsidR="00166131" w:rsidRDefault="00166131" w:rsidP="00166131">
      <w:pPr>
        <w:pStyle w:val="NormalWeb"/>
      </w:pPr>
      <w:r>
        <w:rPr>
          <w:noProof/>
        </w:rPr>
        <w:lastRenderedPageBreak/>
        <w:drawing>
          <wp:inline distT="0" distB="0" distL="0" distR="0" wp14:anchorId="60462BBE" wp14:editId="46085A7D">
            <wp:extent cx="6858000" cy="4335780"/>
            <wp:effectExtent l="0" t="0" r="0" b="7620"/>
            <wp:docPr id="10298074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94E2" w14:textId="665F2C71" w:rsidR="00166131" w:rsidRDefault="00166131" w:rsidP="00166131">
      <w:pPr>
        <w:pStyle w:val="NormalWeb"/>
      </w:pPr>
    </w:p>
    <w:p w14:paraId="1A3A1011" w14:textId="77777777" w:rsidR="00166131" w:rsidRDefault="00166131" w:rsidP="00166131">
      <w:pPr>
        <w:pStyle w:val="NormalWeb"/>
      </w:pPr>
    </w:p>
    <w:p w14:paraId="63718518" w14:textId="651F7AA1" w:rsidR="00166131" w:rsidRDefault="00166131" w:rsidP="00166131">
      <w:pPr>
        <w:pStyle w:val="NormalWeb"/>
      </w:pPr>
      <w:r>
        <w:t>This is my Streamlit dashboard,</w:t>
      </w:r>
      <w:r w:rsidR="00FA454E">
        <w:t xml:space="preserve"> its running on the localhost but</w:t>
      </w:r>
      <w:r>
        <w:t xml:space="preserve"> I could not deploy it because while deploying, it created</w:t>
      </w:r>
      <w:r w:rsidR="00FA454E">
        <w:t xml:space="preserve"> a lot of disturbance in my system due to which many files got corrupted. That’s why I have taken the screenshots of my dashboard and made a word file here to explain how it looks.</w:t>
      </w:r>
    </w:p>
    <w:sectPr w:rsidR="00166131" w:rsidSect="00C04B22">
      <w:footerReference w:type="defaul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710D" w14:textId="77777777" w:rsidR="00C04B22" w:rsidRDefault="00C04B22" w:rsidP="00C6554A">
      <w:pPr>
        <w:spacing w:before="0" w:after="0" w:line="240" w:lineRule="auto"/>
      </w:pPr>
      <w:r>
        <w:separator/>
      </w:r>
    </w:p>
  </w:endnote>
  <w:endnote w:type="continuationSeparator" w:id="0">
    <w:p w14:paraId="375C15D0" w14:textId="77777777" w:rsidR="00C04B22" w:rsidRDefault="00C04B2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C24FA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E9DBC" w14:textId="77777777" w:rsidR="00C04B22" w:rsidRDefault="00C04B2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B8020E0" w14:textId="77777777" w:rsidR="00C04B22" w:rsidRDefault="00C04B2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4218344">
    <w:abstractNumId w:val="9"/>
  </w:num>
  <w:num w:numId="2" w16cid:durableId="1566211987">
    <w:abstractNumId w:val="8"/>
  </w:num>
  <w:num w:numId="3" w16cid:durableId="1469201043">
    <w:abstractNumId w:val="8"/>
  </w:num>
  <w:num w:numId="4" w16cid:durableId="1702167232">
    <w:abstractNumId w:val="9"/>
  </w:num>
  <w:num w:numId="5" w16cid:durableId="164710348">
    <w:abstractNumId w:val="12"/>
  </w:num>
  <w:num w:numId="6" w16cid:durableId="2128500800">
    <w:abstractNumId w:val="10"/>
  </w:num>
  <w:num w:numId="7" w16cid:durableId="1013802379">
    <w:abstractNumId w:val="11"/>
  </w:num>
  <w:num w:numId="8" w16cid:durableId="1781874100">
    <w:abstractNumId w:val="7"/>
  </w:num>
  <w:num w:numId="9" w16cid:durableId="4288597">
    <w:abstractNumId w:val="6"/>
  </w:num>
  <w:num w:numId="10" w16cid:durableId="829373765">
    <w:abstractNumId w:val="5"/>
  </w:num>
  <w:num w:numId="11" w16cid:durableId="1271159300">
    <w:abstractNumId w:val="4"/>
  </w:num>
  <w:num w:numId="12" w16cid:durableId="791705338">
    <w:abstractNumId w:val="3"/>
  </w:num>
  <w:num w:numId="13" w16cid:durableId="1957103685">
    <w:abstractNumId w:val="2"/>
  </w:num>
  <w:num w:numId="14" w16cid:durableId="1785493823">
    <w:abstractNumId w:val="1"/>
  </w:num>
  <w:num w:numId="15" w16cid:durableId="52798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25"/>
    <w:rsid w:val="000C7C59"/>
    <w:rsid w:val="00131D15"/>
    <w:rsid w:val="00166131"/>
    <w:rsid w:val="002554CD"/>
    <w:rsid w:val="00293B83"/>
    <w:rsid w:val="002B4294"/>
    <w:rsid w:val="00333D0D"/>
    <w:rsid w:val="003E487C"/>
    <w:rsid w:val="004C049F"/>
    <w:rsid w:val="005000E2"/>
    <w:rsid w:val="006A1FDD"/>
    <w:rsid w:val="006A3CE7"/>
    <w:rsid w:val="00872A25"/>
    <w:rsid w:val="00C04B22"/>
    <w:rsid w:val="00C6554A"/>
    <w:rsid w:val="00C66D55"/>
    <w:rsid w:val="00ED7C44"/>
    <w:rsid w:val="00FA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C09CC"/>
  <w15:chartTrackingRefBased/>
  <w15:docId w15:val="{9CE4D6C9-59B6-4AF5-9280-B42D5D66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7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i\AppData\Local\Microsoft\Office\16.0\DTS\en-IN%7b6751937B-1E1E-455C-A161-B130B8CD1BCB%7d\%7bCD50F601-C659-42EE-96EF-C0A074169FF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{CD50F601-C659-42EE-96EF-C0A074169FFB}tf02835058_win32</Template>
  <TotalTime>36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</dc:creator>
  <cp:keywords/>
  <dc:description/>
  <cp:lastModifiedBy>Niti Saigal</cp:lastModifiedBy>
  <cp:revision>6</cp:revision>
  <dcterms:created xsi:type="dcterms:W3CDTF">2024-02-05T06:42:00Z</dcterms:created>
  <dcterms:modified xsi:type="dcterms:W3CDTF">2024-02-05T07:18:00Z</dcterms:modified>
</cp:coreProperties>
</file>